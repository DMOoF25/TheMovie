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tbl>
      <w:tblPr>
        <w:tblStyle w:val="Tabel-Gitter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57F12544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1BF8F4B" w14:textId="77777777" w:rsidR="00812A86" w:rsidRPr="00480E3D" w:rsidRDefault="00812A86" w:rsidP="00DE19A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CE914E0" w14:textId="77777777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4D2AD1D" w14:textId="77777777" w:rsidR="00812A86" w:rsidRPr="00480E3D" w:rsidRDefault="00812A86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1482646" w14:textId="7777777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812A86" w:rsidRPr="00F076D7" w14:paraId="37B57F5E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 w14:textId="77777777" w:rsidR="00812A86" w:rsidRPr="00000413" w:rsidRDefault="00812A86" w:rsidP="00DE19A1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29C10D" w14:textId="166103CA" w:rsidR="00812A86" w:rsidRPr="00F076D7" w:rsidRDefault="00454A18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The Movies</w:t>
            </w: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5527F08" w14:textId="16E7441A" w:rsidR="00812A86" w:rsidRPr="00F076D7" w:rsidRDefault="00FF3FF7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Team </w:t>
            </w:r>
            <w:r w:rsidR="00454A18">
              <w:rPr>
                <w:rFonts w:ascii="Arial" w:hAnsi="Arial"/>
              </w:rPr>
              <w:t>4</w:t>
            </w: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80BBFD" w14:textId="49B15315" w:rsidR="00812A86" w:rsidRPr="00F076D7" w:rsidRDefault="00454A18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14-8.25</w:t>
            </w: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4226CD3" w14:textId="6339A681" w:rsidR="00812A86" w:rsidRPr="00F076D7" w:rsidRDefault="00FF3FF7" w:rsidP="00DE19A1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812A86" w:rsidRPr="00F076D7" w14:paraId="7A7F24E0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588236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02C3F93F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333DA80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812A86" w:rsidRPr="00454A18" w14:paraId="44AF0848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2208CF62" w14:textId="5A730EFA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708A404" w14:textId="30114AAF" w:rsidR="00812A86" w:rsidRPr="00454A18" w:rsidRDefault="00812A86" w:rsidP="00DE19A1">
            <w:pPr>
              <w:rPr>
                <w:rFonts w:ascii="Arial" w:hAnsi="Arial"/>
                <w:sz w:val="20"/>
                <w:szCs w:val="20"/>
              </w:rPr>
            </w:pPr>
            <w:r w:rsidRPr="00F83D4F">
              <w:rPr>
                <w:rFonts w:ascii="Arial" w:hAnsi="Arial"/>
              </w:rPr>
              <w:t xml:space="preserve"> </w:t>
            </w:r>
            <w:r w:rsidR="00454A18" w:rsidRPr="00454A18">
              <w:rPr>
                <w:rFonts w:ascii="Arial" w:hAnsi="Arial"/>
                <w:sz w:val="20"/>
                <w:szCs w:val="20"/>
              </w:rPr>
              <w:t>Filmselskaber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E6FF1F0" w14:textId="193EFB3A" w:rsidR="00812A86" w:rsidRPr="00F83D4F" w:rsidRDefault="00454A18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Fremvisning af film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11676A0E" w14:textId="0F641159" w:rsidR="00812A86" w:rsidRPr="00454A18" w:rsidRDefault="00454A18" w:rsidP="00DE19A1">
            <w:pPr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</w:pPr>
            <w:r w:rsidRPr="00454A18"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  <w:t xml:space="preserve">Fremvisning af niche/dokumentar film. 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9926F41" w14:textId="2B637292" w:rsidR="00812A86" w:rsidRPr="00F83D4F" w:rsidRDefault="00454A18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Personlig betjening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6DA09633" w14:textId="47643EB8" w:rsidR="00812A86" w:rsidRPr="00454A18" w:rsidRDefault="00454A18" w:rsidP="00DE19A1">
            <w:pPr>
              <w:ind w:right="-18"/>
              <w:rPr>
                <w:rFonts w:ascii="Arial" w:hAnsi="Arial"/>
                <w:sz w:val="20"/>
                <w:szCs w:val="20"/>
                <w:lang w:val="da-DK"/>
              </w:rPr>
            </w:pPr>
            <w:r w:rsidRPr="00454A18">
              <w:rPr>
                <w:rFonts w:ascii="Arial" w:hAnsi="Arial"/>
                <w:sz w:val="20"/>
                <w:szCs w:val="20"/>
                <w:lang w:val="da-DK"/>
              </w:rPr>
              <w:t>Kunder med interesse I dokumentarer og nichefilm.</w:t>
            </w:r>
          </w:p>
        </w:tc>
      </w:tr>
      <w:tr w:rsidR="00812A86" w:rsidRPr="00F076D7" w14:paraId="157BEBCD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454A18" w:rsidRDefault="00812A86" w:rsidP="00DE19A1">
            <w:pPr>
              <w:ind w:right="-944"/>
              <w:rPr>
                <w:rFonts w:ascii="Arial" w:hAnsi="Arial"/>
                <w:lang w:val="da-DK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31A5A65" w14:textId="0BC4D11E" w:rsidR="00812A86" w:rsidRPr="00494DA4" w:rsidRDefault="003004A2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Fremvisningsmaskine(filmviser)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4EA0F1C" w14:textId="3D8F23BB" w:rsidR="00812A86" w:rsidRPr="00F83D4F" w:rsidRDefault="00454A18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Telefonisk booking 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4BBC544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812A86" w:rsidRPr="00454A18" w14:paraId="27ACDC95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3E45AC1D" w14:textId="0F29F9E4" w:rsidR="00812A86" w:rsidRPr="00454A18" w:rsidRDefault="00454A18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</w:pPr>
            <w:r w:rsidRPr="00454A18"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  <w:t>Køb/leje af rettigheder t</w:t>
            </w:r>
            <w:r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  <w:t xml:space="preserve">il visning af film. </w:t>
            </w:r>
            <w:r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  <w:br/>
              <w:t>Husleje</w:t>
            </w:r>
            <w:r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  <w:br/>
              <w:t>Strøm</w:t>
            </w:r>
            <w:r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  <w:br/>
              <w:t>Løn til personale</w:t>
            </w:r>
            <w:r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  <w:br/>
            </w:r>
            <w:r w:rsidR="003004A2"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  <w:t>Telefon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11E8B678" w14:textId="3F0F0AAA" w:rsidR="00812A86" w:rsidRPr="00454A18" w:rsidRDefault="00454A18" w:rsidP="00DE19A1">
            <w:pPr>
              <w:ind w:right="-18"/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  <w:t>Solgte billetter</w:t>
            </w:r>
            <w:r>
              <w:rPr>
                <w:rFonts w:ascii="Arial" w:hAnsi="Arial"/>
                <w:color w:val="808080" w:themeColor="background1" w:themeShade="80"/>
                <w:sz w:val="20"/>
                <w:lang w:val="da-DK"/>
              </w:rPr>
              <w:br/>
            </w:r>
          </w:p>
        </w:tc>
      </w:tr>
      <w:tr w:rsidR="00812A86" w:rsidRPr="00454A18" w14:paraId="15457960" w14:textId="77777777" w:rsidTr="00DE19A1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2D970271" w14:textId="131CED2F" w:rsidR="00812A86" w:rsidRPr="00454A18" w:rsidRDefault="00812A86" w:rsidP="00DE19A1">
            <w:pPr>
              <w:ind w:right="-944"/>
              <w:rPr>
                <w:rFonts w:ascii="Arial" w:hAnsi="Arial"/>
                <w:sz w:val="16"/>
                <w:lang w:val="da-DK"/>
              </w:rPr>
            </w:pPr>
          </w:p>
        </w:tc>
      </w:tr>
    </w:tbl>
    <w:p w14:paraId="49042E5A" w14:textId="77777777" w:rsidR="00812A86" w:rsidRPr="00454A18" w:rsidRDefault="00812A86" w:rsidP="00B312C7">
      <w:pPr>
        <w:ind w:right="-944"/>
        <w:rPr>
          <w:lang w:val="da-DK"/>
        </w:rPr>
      </w:pPr>
    </w:p>
    <w:sectPr w:rsidR="00812A86" w:rsidRPr="00454A18" w:rsidSect="00277A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92A7A" w14:textId="77777777" w:rsidR="00420425" w:rsidRDefault="00420425" w:rsidP="00000413">
      <w:r>
        <w:separator/>
      </w:r>
    </w:p>
  </w:endnote>
  <w:endnote w:type="continuationSeparator" w:id="0">
    <w:p w14:paraId="3EF8C2C0" w14:textId="77777777" w:rsidR="00420425" w:rsidRDefault="00420425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0D999" w14:textId="77777777" w:rsidR="00CE5510" w:rsidRDefault="00CE5510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E07F3" w14:textId="77777777" w:rsidR="00CE5510" w:rsidRDefault="00CE5510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6A7AE" w14:textId="77777777" w:rsidR="00CE5510" w:rsidRDefault="00CE551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C04C6" w14:textId="77777777" w:rsidR="00420425" w:rsidRDefault="00420425" w:rsidP="00000413">
      <w:r>
        <w:separator/>
      </w:r>
    </w:p>
  </w:footnote>
  <w:footnote w:type="continuationSeparator" w:id="0">
    <w:p w14:paraId="3FCAC702" w14:textId="77777777" w:rsidR="00420425" w:rsidRDefault="00420425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47F38" w14:textId="32D7E5E1" w:rsidR="00CE5510" w:rsidRDefault="00CE5510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670E1" w14:textId="304A831D" w:rsidR="00CE5510" w:rsidRDefault="00CE5510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C0236" w14:textId="4AFEFA5F" w:rsidR="00CE5510" w:rsidRDefault="00CE5510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450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65"/>
    <w:rsid w:val="00000413"/>
    <w:rsid w:val="00031262"/>
    <w:rsid w:val="000B0A5E"/>
    <w:rsid w:val="001B26C1"/>
    <w:rsid w:val="00277AE1"/>
    <w:rsid w:val="002D3147"/>
    <w:rsid w:val="003004A2"/>
    <w:rsid w:val="00312950"/>
    <w:rsid w:val="003B2072"/>
    <w:rsid w:val="00406B85"/>
    <w:rsid w:val="00420425"/>
    <w:rsid w:val="00454A18"/>
    <w:rsid w:val="00480E3D"/>
    <w:rsid w:val="00494DA4"/>
    <w:rsid w:val="004B5316"/>
    <w:rsid w:val="004C52B9"/>
    <w:rsid w:val="004F4172"/>
    <w:rsid w:val="006760EB"/>
    <w:rsid w:val="0075482A"/>
    <w:rsid w:val="007C13A7"/>
    <w:rsid w:val="00812A86"/>
    <w:rsid w:val="008F19BE"/>
    <w:rsid w:val="009505CB"/>
    <w:rsid w:val="009A02B2"/>
    <w:rsid w:val="009D3B52"/>
    <w:rsid w:val="009F1B4E"/>
    <w:rsid w:val="00A35899"/>
    <w:rsid w:val="00A86846"/>
    <w:rsid w:val="00AB7D2A"/>
    <w:rsid w:val="00AE23CF"/>
    <w:rsid w:val="00B01DDB"/>
    <w:rsid w:val="00B312C7"/>
    <w:rsid w:val="00B566F7"/>
    <w:rsid w:val="00BA4A1A"/>
    <w:rsid w:val="00C054AF"/>
    <w:rsid w:val="00C75D12"/>
    <w:rsid w:val="00C9225D"/>
    <w:rsid w:val="00CA30DE"/>
    <w:rsid w:val="00CC7672"/>
    <w:rsid w:val="00CE5510"/>
    <w:rsid w:val="00D059BC"/>
    <w:rsid w:val="00D663DE"/>
    <w:rsid w:val="00D90CA7"/>
    <w:rsid w:val="00E32CFE"/>
    <w:rsid w:val="00E669CF"/>
    <w:rsid w:val="00F076D7"/>
    <w:rsid w:val="00F72E65"/>
    <w:rsid w:val="00F83D4F"/>
    <w:rsid w:val="00FA64FB"/>
    <w:rsid w:val="00FF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0695A3"/>
  <w14:defaultImageDpi w14:val="300"/>
  <w15:docId w15:val="{9D897107-919C-4D52-8133-2A8988E4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el-Gitter">
    <w:name w:val="Table Grid"/>
    <w:basedOn w:val="Tabel-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4B5316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000413"/>
    <w:rPr>
      <w:noProof/>
    </w:rPr>
  </w:style>
  <w:style w:type="paragraph" w:styleId="Sidefod">
    <w:name w:val="footer"/>
    <w:basedOn w:val="Normal"/>
    <w:link w:val="SidefodTegn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00041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86836D7A5E1C46B9B3D8F1402806A8" ma:contentTypeVersion="13" ma:contentTypeDescription="Opret et nyt dokument." ma:contentTypeScope="" ma:versionID="4a6f8ec419d434d7a765407639f85cd1">
  <xsd:schema xmlns:xsd="http://www.w3.org/2001/XMLSchema" xmlns:xs="http://www.w3.org/2001/XMLSchema" xmlns:p="http://schemas.microsoft.com/office/2006/metadata/properties" xmlns:ns2="f36856f0-f6d0-4b85-be23-105ff06c4fc3" xmlns:ns3="a3d54aec-8aea-4cb7-9992-1f0d5b33adb3" targetNamespace="http://schemas.microsoft.com/office/2006/metadata/properties" ma:root="true" ma:fieldsID="dd425fae9812c7f3a27f079ab892d01e" ns2:_="" ns3:_="">
    <xsd:import namespace="f36856f0-f6d0-4b85-be23-105ff06c4fc3"/>
    <xsd:import namespace="a3d54aec-8aea-4cb7-9992-1f0d5b33ad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856f0-f6d0-4b85-be23-105ff06c4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499d1e61-afbe-44af-a996-2808b43cda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54aec-8aea-4cb7-9992-1f0d5b33ad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dbd2f0b-4542-4573-9664-f5ec0d21820e}" ma:internalName="TaxCatchAll" ma:showField="CatchAllData" ma:web="a3d54aec-8aea-4cb7-9992-1f0d5b33ad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d54aec-8aea-4cb7-9992-1f0d5b33adb3" xsi:nil="true"/>
    <lcf76f155ced4ddcb4097134ff3c332f xmlns="f36856f0-f6d0-4b85-be23-105ff06c4f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6C57FB-AD88-40BC-8F3A-1E3E8DAD79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7155E3-EF09-4A3F-8A3F-27B57BE13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856f0-f6d0-4b85-be23-105ff06c4fc3"/>
    <ds:schemaRef ds:uri="a3d54aec-8aea-4cb7-9992-1f0d5b33ad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B5552E-934A-4D54-BAF4-03982775D20D}">
  <ds:schemaRefs>
    <ds:schemaRef ds:uri="http://schemas.microsoft.com/office/2006/metadata/properties"/>
    <ds:schemaRef ds:uri="http://schemas.microsoft.com/office/infopath/2007/PartnerControls"/>
    <ds:schemaRef ds:uri="a3d54aec-8aea-4cb7-9992-1f0d5b33adb3"/>
    <ds:schemaRef ds:uri="f36856f0-f6d0-4b85-be23-105ff06c4f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business-model-canvas The Movies</Template>
  <TotalTime>1</TotalTime>
  <Pages>1</Pages>
  <Words>79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Model Canvas Template Word DOC</vt:lpstr>
      <vt:lpstr>Business Model Canvas Template Word DOC</vt:lpstr>
    </vt:vector>
  </TitlesOfParts>
  <Manager/>
  <Company>Neos Chronos Limited</Company>
  <LinksUpToDate>false</LinksUpToDate>
  <CharactersWithSpaces>561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David Frederik Armstrong</cp:lastModifiedBy>
  <cp:revision>2</cp:revision>
  <cp:lastPrinted>2019-05-23T09:25:00Z</cp:lastPrinted>
  <dcterms:created xsi:type="dcterms:W3CDTF">2025-08-14T09:05:00Z</dcterms:created>
  <dcterms:modified xsi:type="dcterms:W3CDTF">2025-08-14T09:05:00Z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  <property fmtid="{D5CDD505-2E9C-101B-9397-08002B2CF9AE}" pid="5" name="ContentTypeId">
    <vt:lpwstr>0x0101007186836D7A5E1C46B9B3D8F1402806A8</vt:lpwstr>
  </property>
</Properties>
</file>