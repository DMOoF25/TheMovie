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630C" w14:textId="77777777" w:rsidR="00EF36A5" w:rsidRPr="00887EC8" w:rsidRDefault="00481E10" w:rsidP="00AB4981">
      <w:pPr>
        <w:pStyle w:val="Title"/>
      </w:pPr>
      <w:r>
        <w:t xml:space="preserve">Team </w:t>
      </w:r>
      <w:r w:rsidR="00F753EC">
        <w:t>4</w:t>
      </w:r>
      <w:r w:rsidR="00D92439">
        <w:t xml:space="preserve"> – getting real</w:t>
      </w:r>
    </w:p>
    <w:sdt>
      <w:sdtPr>
        <w:id w:val="515582267"/>
        <w:placeholder>
          <w:docPart w:val="BB528724C2B843C488D3757D99841A91"/>
        </w:placeholder>
        <w:temporary/>
        <w:showingPlcHdr/>
        <w15:appearance w15:val="hidden"/>
      </w:sdtPr>
      <w:sdtContent>
        <w:p w14:paraId="544A9A20" w14:textId="77777777" w:rsidR="00EF36A5" w:rsidRPr="00887EC8" w:rsidRDefault="004129B7" w:rsidP="004129B7">
          <w:pPr>
            <w:pStyle w:val="Title"/>
          </w:pPr>
          <w:r w:rsidRPr="00887EC8">
            <w:rPr>
              <w:lang w:bidi="da-DK"/>
            </w:rPr>
            <w:t>Dagsorden</w:t>
          </w:r>
        </w:p>
      </w:sdtContent>
    </w:sdt>
    <w:p w14:paraId="4D07A480" w14:textId="238A7380" w:rsidR="00EF36A5" w:rsidRPr="00887EC8" w:rsidRDefault="00000000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1D5EC459B5354264ACE2F0774D2F9657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B02B41">
        <w:rPr>
          <w:rStyle w:val="Fedskrift"/>
        </w:rPr>
        <w:t xml:space="preserve"> 13-08-2025</w:t>
      </w:r>
    </w:p>
    <w:p w14:paraId="393EAB66" w14:textId="77777777" w:rsidR="00BF444E" w:rsidRPr="00887EC8" w:rsidRDefault="00000000" w:rsidP="00BF444E">
      <w:pPr>
        <w:pStyle w:val="Oplysninger"/>
      </w:pPr>
      <w:sdt>
        <w:sdtPr>
          <w:rPr>
            <w:rStyle w:val="Fedskrift"/>
          </w:rPr>
          <w:id w:val="-318193952"/>
          <w:placeholder>
            <w:docPart w:val="DAD761BCADF44947BC9958566AF44736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D92439">
        <w:t>10:00</w:t>
      </w:r>
    </w:p>
    <w:p w14:paraId="34424D49" w14:textId="77777777" w:rsidR="00EF36A5" w:rsidRDefault="00000000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43E0A9A8CBE743BBA06CB8FFA4B15BCD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6E9BAC34" w14:textId="77777777" w:rsidR="00481E10" w:rsidRPr="00887EC8" w:rsidRDefault="00481E10" w:rsidP="00AB4981">
      <w:pPr>
        <w:pStyle w:val="Oplysninger"/>
      </w:pPr>
      <w:r w:rsidRPr="00481E10">
        <w:rPr>
          <w:b/>
          <w:bCs/>
        </w:rPr>
        <w:t>Indkaldte:</w:t>
      </w:r>
      <w:r>
        <w:t xml:space="preserve"> Team </w:t>
      </w:r>
      <w:r w:rsidR="008306D1">
        <w:t>4</w:t>
      </w:r>
      <w:r>
        <w:br/>
      </w:r>
      <w:r w:rsidRPr="00481E10">
        <w:rPr>
          <w:b/>
          <w:bCs/>
        </w:rPr>
        <w:t>Gæst:</w:t>
      </w:r>
    </w:p>
    <w:tbl>
      <w:tblPr>
        <w:tblStyle w:val="ListTable6Colorful"/>
        <w:tblW w:w="4986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1395"/>
        <w:gridCol w:w="6214"/>
        <w:gridCol w:w="1392"/>
      </w:tblGrid>
      <w:tr w:rsidR="00D0550B" w:rsidRPr="00887EC8" w14:paraId="40BB45AE" w14:textId="77777777" w:rsidTr="0048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39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52616693C42A4974B4F8AEB8AF19E32A"/>
              </w:placeholder>
              <w:temporary/>
              <w:showingPlcHdr/>
              <w15:appearance w15:val="hidden"/>
            </w:sdtPr>
            <w:sdtContent>
              <w:p w14:paraId="652A3A0E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2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9A0C5C8C0E374ACA878307E534B9BB9C"/>
              </w:placeholder>
              <w:temporary/>
              <w:showingPlcHdr/>
              <w15:appearance w15:val="hidden"/>
            </w:sdtPr>
            <w:sdtContent>
              <w:p w14:paraId="20020BF8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D0E5735BE7B94497AFB57712059332BE"/>
              </w:placeholder>
              <w:temporary/>
              <w:showingPlcHdr/>
              <w15:appearance w15:val="hidden"/>
            </w:sdtPr>
            <w:sdtContent>
              <w:p w14:paraId="0991FD9E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0CC881C8" w14:textId="77777777" w:rsidTr="00481E10">
        <w:trPr>
          <w:trHeight w:val="360"/>
        </w:trPr>
        <w:tc>
          <w:tcPr>
            <w:tcW w:w="1395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6B6CEF49" w14:textId="77777777" w:rsidR="00D0550B" w:rsidRPr="00887EC8" w:rsidRDefault="00D92439" w:rsidP="00D0550B">
            <w:r>
              <w:t>10</w:t>
            </w:r>
            <w:r w:rsidR="00481E10">
              <w:t>:00</w:t>
            </w:r>
          </w:p>
        </w:tc>
        <w:sdt>
          <w:sdtPr>
            <w:alias w:val="Angiv punkt her:"/>
            <w:tag w:val="Angiv punkt her:"/>
            <w:id w:val="45959646"/>
            <w:placeholder>
              <w:docPart w:val="A5C1EF2A7919489FAF9EF13E6B19C473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18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4D24C3DF" w14:textId="77777777" w:rsidR="00D0550B" w:rsidRPr="00887EC8" w:rsidRDefault="00D0550B" w:rsidP="00D0550B">
                <w:r w:rsidRPr="00887EC8">
                  <w:rPr>
                    <w:lang w:bidi="da-DK"/>
                  </w:rPr>
                  <w:t>Velkomst</w:t>
                </w:r>
              </w:p>
            </w:tc>
          </w:sdtContent>
        </w:sdt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67B21B3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6D1D4F87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327A083" w14:textId="77777777" w:rsidR="00D0550B" w:rsidRPr="00887EC8" w:rsidRDefault="00D92439" w:rsidP="00D0550B">
            <w:r>
              <w:t>10</w:t>
            </w:r>
            <w:r w:rsidR="00481E10">
              <w:t>:05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24586AD" w14:textId="77777777" w:rsidR="00D0550B" w:rsidRPr="00420E5B" w:rsidRDefault="00481E10" w:rsidP="00D0550B">
            <w:pPr>
              <w:rPr>
                <w:rStyle w:val="Fedskrift"/>
              </w:rPr>
            </w:pPr>
            <w:r w:rsidRPr="00420E5B">
              <w:rPr>
                <w:rStyle w:val="Fedskrift"/>
              </w:rPr>
              <w:t>Valg af ordstyrer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04C6075" w14:textId="77777777" w:rsidR="00D0550B" w:rsidRPr="00887EC8" w:rsidRDefault="00FB42EA" w:rsidP="00D0550B">
            <w:r>
              <w:t>Facilitator</w:t>
            </w:r>
          </w:p>
        </w:tc>
      </w:tr>
      <w:tr w:rsidR="00D0550B" w:rsidRPr="00887EC8" w14:paraId="1D09C545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880E4E2" w14:textId="77777777" w:rsidR="00D0550B" w:rsidRPr="00887EC8" w:rsidRDefault="00D92439" w:rsidP="00D0550B">
            <w:r>
              <w:t>10</w:t>
            </w:r>
            <w:r w:rsidR="002D05C7">
              <w:t>:10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3D968E0" w14:textId="7A44E206" w:rsidR="00FE1CFE" w:rsidRPr="00B02B41" w:rsidRDefault="00B02B41" w:rsidP="00D0550B">
            <w:pPr>
              <w:rPr>
                <w:b/>
                <w:bCs/>
              </w:rPr>
            </w:pPr>
            <w:r w:rsidRPr="00B02B41">
              <w:rPr>
                <w:b/>
                <w:bCs/>
              </w:rPr>
              <w:t xml:space="preserve">The Movie </w:t>
            </w:r>
            <w:proofErr w:type="spellStart"/>
            <w:r w:rsidRPr="00B02B41">
              <w:rPr>
                <w:b/>
                <w:bCs/>
              </w:rPr>
              <w:t>project</w:t>
            </w:r>
            <w:proofErr w:type="spellEnd"/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6992ABF" w14:textId="77777777" w:rsidR="00D0550B" w:rsidRPr="00887EC8" w:rsidRDefault="00D0550B" w:rsidP="00D0550B"/>
        </w:tc>
      </w:tr>
      <w:tr w:rsidR="00D0550B" w:rsidRPr="00887EC8" w14:paraId="2C0B3A7F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AE1A06A" w14:textId="4DF7DEC4" w:rsidR="00D0550B" w:rsidRPr="00887EC8" w:rsidRDefault="00B02B41" w:rsidP="00D0550B">
            <w:r>
              <w:t>10:30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67EDAFA" w14:textId="77777777" w:rsidR="00D0550B" w:rsidRPr="00B02B41" w:rsidRDefault="00B02B41" w:rsidP="00B02B41">
            <w:pPr>
              <w:rPr>
                <w:b/>
                <w:bCs/>
              </w:rPr>
            </w:pPr>
            <w:r w:rsidRPr="00B02B41">
              <w:rPr>
                <w:b/>
                <w:bCs/>
              </w:rPr>
              <w:t>Rollefordeling</w:t>
            </w:r>
          </w:p>
          <w:p w14:paraId="417EBBB6" w14:textId="77777777" w:rsidR="00B02B41" w:rsidRDefault="00B02B41" w:rsidP="00B02B41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Scrum</w:t>
            </w:r>
            <w:proofErr w:type="spellEnd"/>
          </w:p>
          <w:p w14:paraId="1E72A25C" w14:textId="26E210A4" w:rsidR="00B02B41" w:rsidRDefault="00B02B41" w:rsidP="00B02B41">
            <w:pPr>
              <w:pStyle w:val="ListParagraph"/>
              <w:numPr>
                <w:ilvl w:val="1"/>
                <w:numId w:val="16"/>
              </w:numPr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  <w:p w14:paraId="5FF0690C" w14:textId="1F611E78" w:rsidR="00B02B41" w:rsidRDefault="00B02B41" w:rsidP="00B02B41">
            <w:pPr>
              <w:pStyle w:val="ListParagraph"/>
              <w:numPr>
                <w:ilvl w:val="1"/>
                <w:numId w:val="16"/>
              </w:numPr>
            </w:pPr>
            <w:proofErr w:type="spellStart"/>
            <w:r w:rsidRPr="00B02B41">
              <w:t>Scrum</w:t>
            </w:r>
            <w:proofErr w:type="spellEnd"/>
            <w:r w:rsidRPr="00B02B41">
              <w:t xml:space="preserve"> Master</w:t>
            </w:r>
          </w:p>
          <w:p w14:paraId="3D19B3C1" w14:textId="77777777" w:rsidR="00B02B41" w:rsidRDefault="00B02B41" w:rsidP="00B02B41">
            <w:pPr>
              <w:pStyle w:val="ListParagraph"/>
              <w:numPr>
                <w:ilvl w:val="0"/>
                <w:numId w:val="16"/>
              </w:numPr>
            </w:pPr>
            <w:r>
              <w:t>Teamet</w:t>
            </w:r>
          </w:p>
          <w:p w14:paraId="5CD3CCC3" w14:textId="17E670BA" w:rsidR="00B02B41" w:rsidRPr="00B02B41" w:rsidRDefault="00B02B41" w:rsidP="00B02B41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Facalitator</w:t>
            </w:r>
            <w:proofErr w:type="spellEnd"/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4632EE7" w14:textId="77777777" w:rsidR="00D0550B" w:rsidRPr="00887EC8" w:rsidRDefault="00D0550B" w:rsidP="00D0550B"/>
        </w:tc>
      </w:tr>
      <w:tr w:rsidR="00420E5B" w:rsidRPr="00887EC8" w14:paraId="5FFCA9BB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234DF58" w14:textId="77777777" w:rsidR="00420E5B" w:rsidRPr="00887EC8" w:rsidRDefault="00420E5B" w:rsidP="00420E5B"/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1691162" w14:textId="77777777" w:rsidR="00EF189C" w:rsidRPr="00EF189C" w:rsidRDefault="00EF189C" w:rsidP="00420E5B"/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6CC8AFC" w14:textId="77777777" w:rsidR="00420E5B" w:rsidRPr="00887EC8" w:rsidRDefault="00420E5B" w:rsidP="00420E5B"/>
        </w:tc>
      </w:tr>
      <w:tr w:rsidR="00420E5B" w:rsidRPr="00887EC8" w14:paraId="119910C8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B085B79" w14:textId="77777777" w:rsidR="00420E5B" w:rsidRPr="00887EC8" w:rsidRDefault="00420E5B" w:rsidP="00420E5B"/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AAA2A6B" w14:textId="55B9A449" w:rsidR="00B02B41" w:rsidRPr="00B02B41" w:rsidRDefault="00420E5B" w:rsidP="00B02B41">
            <w:pPr>
              <w:rPr>
                <w:rStyle w:val="Fedskrift"/>
              </w:rPr>
            </w:pPr>
            <w:proofErr w:type="spellStart"/>
            <w:r w:rsidRPr="00B02B41">
              <w:rPr>
                <w:rStyle w:val="Fedskrift"/>
              </w:rPr>
              <w:t>Evt</w:t>
            </w:r>
            <w:proofErr w:type="spellEnd"/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D2A0F48" w14:textId="37897C1C" w:rsidR="00B02B41" w:rsidRDefault="00B02B41" w:rsidP="00420E5B"/>
        </w:tc>
      </w:tr>
      <w:tr w:rsidR="00420E5B" w:rsidRPr="00887EC8" w14:paraId="37CADA41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3825710B" w14:textId="77777777" w:rsidR="00420E5B" w:rsidRPr="00887EC8" w:rsidRDefault="007D4880" w:rsidP="00420E5B">
            <w:r>
              <w:t>Tidspunkt</w:t>
            </w:r>
          </w:p>
        </w:tc>
        <w:sdt>
          <w:sdtPr>
            <w:alias w:val="Angiv punkt her:"/>
            <w:tag w:val="Angiv punkt her:"/>
            <w:id w:val="1623811241"/>
            <w:placeholder>
              <w:docPart w:val="D0444DA4F4324DAF9DA4F4EBB3F08348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F6E892B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1E90E5C1" w14:textId="77777777" w:rsidR="00420E5B" w:rsidRPr="00887EC8" w:rsidRDefault="00420E5B" w:rsidP="00420E5B">
            <w:r>
              <w:t>Facilitator</w:t>
            </w:r>
          </w:p>
        </w:tc>
      </w:tr>
    </w:tbl>
    <w:p w14:paraId="7C23D1D7" w14:textId="77777777" w:rsidR="00CA6B4F" w:rsidRDefault="00CA6B4F" w:rsidP="00D0550B"/>
    <w:p w14:paraId="05362A55" w14:textId="77777777" w:rsidR="00D92439" w:rsidRPr="00887EC8" w:rsidRDefault="00D92439" w:rsidP="00D0550B">
      <w:r>
        <w:t>Der skal skrives referat af emner skrevet med fed.</w:t>
      </w:r>
    </w:p>
    <w:sectPr w:rsidR="00D92439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DA889" w14:textId="77777777" w:rsidR="004C6642" w:rsidRDefault="004C6642">
      <w:pPr>
        <w:spacing w:after="0" w:line="240" w:lineRule="auto"/>
      </w:pPr>
      <w:r>
        <w:separator/>
      </w:r>
    </w:p>
  </w:endnote>
  <w:endnote w:type="continuationSeparator" w:id="0">
    <w:p w14:paraId="49D5B6F6" w14:textId="77777777" w:rsidR="004C6642" w:rsidRDefault="004C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3566E" w14:textId="77777777" w:rsidR="004C6642" w:rsidRDefault="004C6642">
      <w:pPr>
        <w:spacing w:after="0" w:line="240" w:lineRule="auto"/>
      </w:pPr>
      <w:r>
        <w:separator/>
      </w:r>
    </w:p>
  </w:footnote>
  <w:footnote w:type="continuationSeparator" w:id="0">
    <w:p w14:paraId="1FCB42F0" w14:textId="77777777" w:rsidR="004C6642" w:rsidRDefault="004C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2799B" w14:textId="77777777" w:rsidR="00EF36A5" w:rsidRPr="00C520A7" w:rsidRDefault="00EF36A5">
    <w:pPr>
      <w:pStyle w:val="Header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F25328" wp14:editId="046D0777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2E73CE32" id="Gruppe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0A57E4"/>
    <w:multiLevelType w:val="hybridMultilevel"/>
    <w:tmpl w:val="340036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F0CD3"/>
    <w:multiLevelType w:val="hybridMultilevel"/>
    <w:tmpl w:val="72B88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867AA"/>
    <w:multiLevelType w:val="hybridMultilevel"/>
    <w:tmpl w:val="457880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C76F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6195070">
    <w:abstractNumId w:val="8"/>
  </w:num>
  <w:num w:numId="2" w16cid:durableId="1737388862">
    <w:abstractNumId w:val="12"/>
  </w:num>
  <w:num w:numId="3" w16cid:durableId="733357231">
    <w:abstractNumId w:val="14"/>
  </w:num>
  <w:num w:numId="4" w16cid:durableId="1673533758">
    <w:abstractNumId w:val="9"/>
  </w:num>
  <w:num w:numId="5" w16cid:durableId="1448961742">
    <w:abstractNumId w:val="13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16"/>
  </w:num>
  <w:num w:numId="15" w16cid:durableId="974065721">
    <w:abstractNumId w:val="10"/>
  </w:num>
  <w:num w:numId="16" w16cid:durableId="243689352">
    <w:abstractNumId w:val="11"/>
  </w:num>
  <w:num w:numId="17" w16cid:durableId="17839171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41"/>
    <w:rsid w:val="000052CA"/>
    <w:rsid w:val="0001495E"/>
    <w:rsid w:val="0001626D"/>
    <w:rsid w:val="00035454"/>
    <w:rsid w:val="00086A82"/>
    <w:rsid w:val="000921F6"/>
    <w:rsid w:val="000A2209"/>
    <w:rsid w:val="00114F18"/>
    <w:rsid w:val="00187EFF"/>
    <w:rsid w:val="00250502"/>
    <w:rsid w:val="0028167C"/>
    <w:rsid w:val="002D05C7"/>
    <w:rsid w:val="002E0B9C"/>
    <w:rsid w:val="002E6287"/>
    <w:rsid w:val="00303AE1"/>
    <w:rsid w:val="00385963"/>
    <w:rsid w:val="003949BD"/>
    <w:rsid w:val="004129B7"/>
    <w:rsid w:val="0042023A"/>
    <w:rsid w:val="00420E5B"/>
    <w:rsid w:val="00461A56"/>
    <w:rsid w:val="00481E10"/>
    <w:rsid w:val="004A7C97"/>
    <w:rsid w:val="004C6642"/>
    <w:rsid w:val="004D61A7"/>
    <w:rsid w:val="004E0C35"/>
    <w:rsid w:val="00524B92"/>
    <w:rsid w:val="0053630E"/>
    <w:rsid w:val="00560F76"/>
    <w:rsid w:val="00566DF5"/>
    <w:rsid w:val="0057184E"/>
    <w:rsid w:val="00576154"/>
    <w:rsid w:val="005866F3"/>
    <w:rsid w:val="00591FFE"/>
    <w:rsid w:val="00592483"/>
    <w:rsid w:val="005D6787"/>
    <w:rsid w:val="006B7784"/>
    <w:rsid w:val="006F16F0"/>
    <w:rsid w:val="00731CE6"/>
    <w:rsid w:val="00733996"/>
    <w:rsid w:val="007520BE"/>
    <w:rsid w:val="007D4880"/>
    <w:rsid w:val="00827425"/>
    <w:rsid w:val="008306D1"/>
    <w:rsid w:val="00832B3C"/>
    <w:rsid w:val="00887EC8"/>
    <w:rsid w:val="008F0954"/>
    <w:rsid w:val="009024A5"/>
    <w:rsid w:val="00A448C1"/>
    <w:rsid w:val="00A505FB"/>
    <w:rsid w:val="00A743FB"/>
    <w:rsid w:val="00AA7AA0"/>
    <w:rsid w:val="00AB4981"/>
    <w:rsid w:val="00AD17E9"/>
    <w:rsid w:val="00B02B41"/>
    <w:rsid w:val="00B43495"/>
    <w:rsid w:val="00B70211"/>
    <w:rsid w:val="00BB7B65"/>
    <w:rsid w:val="00BF444E"/>
    <w:rsid w:val="00C520A7"/>
    <w:rsid w:val="00C84D21"/>
    <w:rsid w:val="00CA6B4F"/>
    <w:rsid w:val="00D0550B"/>
    <w:rsid w:val="00D11F6F"/>
    <w:rsid w:val="00D6038B"/>
    <w:rsid w:val="00D92439"/>
    <w:rsid w:val="00DA4A43"/>
    <w:rsid w:val="00DA5BEB"/>
    <w:rsid w:val="00DE395C"/>
    <w:rsid w:val="00E2411A"/>
    <w:rsid w:val="00E37225"/>
    <w:rsid w:val="00E4032A"/>
    <w:rsid w:val="00E50EDE"/>
    <w:rsid w:val="00E51439"/>
    <w:rsid w:val="00EF189C"/>
    <w:rsid w:val="00EF36A5"/>
    <w:rsid w:val="00F753EC"/>
    <w:rsid w:val="00F9251A"/>
    <w:rsid w:val="00FA550B"/>
    <w:rsid w:val="00FB42EA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ABD87"/>
  <w15:chartTrackingRefBased/>
  <w15:docId w15:val="{CC8FDD15-80F3-46FF-9E83-A5FCB1A9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leGrid">
    <w:name w:val="Table Grid"/>
    <w:basedOn w:val="Table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520A7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520A7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A7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520A7"/>
  </w:style>
  <w:style w:type="character" w:styleId="BookTitle">
    <w:name w:val="Book Title"/>
    <w:basedOn w:val="DefaultParagraphFon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20A7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520A7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20A7"/>
  </w:style>
  <w:style w:type="character" w:customStyle="1" w:styleId="DateChar">
    <w:name w:val="Date Char"/>
    <w:basedOn w:val="DefaultParagraphFont"/>
    <w:link w:val="Date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20A7"/>
  </w:style>
  <w:style w:type="character" w:customStyle="1" w:styleId="BodyTextChar">
    <w:name w:val="Body Text Char"/>
    <w:basedOn w:val="DefaultParagraphFont"/>
    <w:link w:val="BodyTex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20A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20A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20A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20A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20A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20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20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20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0A7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C520A7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\TheMovie\docs\meettings\Dagsor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528724C2B843C488D3757D9984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B1B14-05F1-4197-B1E1-A586480CCC81}"/>
      </w:docPartPr>
      <w:docPartBody>
        <w:p w:rsidR="00000000" w:rsidRDefault="00000000">
          <w:pPr>
            <w:pStyle w:val="BB528724C2B843C488D3757D99841A91"/>
          </w:pPr>
          <w:r w:rsidRPr="00FA550B">
            <w:rPr>
              <w:lang w:bidi="da-DK"/>
            </w:rPr>
            <w:t>Dagsorden</w:t>
          </w:r>
        </w:p>
      </w:docPartBody>
    </w:docPart>
    <w:docPart>
      <w:docPartPr>
        <w:name w:val="1D5EC459B5354264ACE2F0774D2F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C3C97-D836-46E8-A291-7DCA29166F45}"/>
      </w:docPartPr>
      <w:docPartBody>
        <w:p w:rsidR="00000000" w:rsidRDefault="00000000">
          <w:pPr>
            <w:pStyle w:val="1D5EC459B5354264ACE2F0774D2F9657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DAD761BCADF44947BC9958566AF4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659BC-E37F-4709-BB32-7F4274D2C691}"/>
      </w:docPartPr>
      <w:docPartBody>
        <w:p w:rsidR="00000000" w:rsidRDefault="00000000">
          <w:pPr>
            <w:pStyle w:val="DAD761BCADF44947BC9958566AF44736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43E0A9A8CBE743BBA06CB8FFA4B1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EA0ED-BFE0-45BC-BD27-2557399ABB2E}"/>
      </w:docPartPr>
      <w:docPartBody>
        <w:p w:rsidR="00000000" w:rsidRDefault="00000000">
          <w:pPr>
            <w:pStyle w:val="43E0A9A8CBE743BBA06CB8FFA4B15BCD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52616693C42A4974B4F8AEB8AF19E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886E-41F0-4D85-8F7A-B26353D1ED7B}"/>
      </w:docPartPr>
      <w:docPartBody>
        <w:p w:rsidR="00000000" w:rsidRDefault="00000000">
          <w:pPr>
            <w:pStyle w:val="52616693C42A4974B4F8AEB8AF19E32A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9A0C5C8C0E374ACA878307E534B9B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45C5E-E506-4C67-BC96-387840C9997D}"/>
      </w:docPartPr>
      <w:docPartBody>
        <w:p w:rsidR="00000000" w:rsidRDefault="00000000">
          <w:pPr>
            <w:pStyle w:val="9A0C5C8C0E374ACA878307E534B9BB9C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D0E5735BE7B94497AFB577120593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F3FCA-F321-4033-A890-AEC1F344CFA4}"/>
      </w:docPartPr>
      <w:docPartBody>
        <w:p w:rsidR="00000000" w:rsidRDefault="00000000">
          <w:pPr>
            <w:pStyle w:val="D0E5735BE7B94497AFB57712059332BE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A5C1EF2A7919489FAF9EF13E6B19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DDC72-5C8F-482E-9237-7168E18D6447}"/>
      </w:docPartPr>
      <w:docPartBody>
        <w:p w:rsidR="00000000" w:rsidRDefault="00000000">
          <w:pPr>
            <w:pStyle w:val="A5C1EF2A7919489FAF9EF13E6B19C473"/>
          </w:pPr>
          <w:r w:rsidRPr="00FA550B">
            <w:rPr>
              <w:lang w:bidi="da-DK"/>
            </w:rPr>
            <w:t>Velkomst</w:t>
          </w:r>
        </w:p>
      </w:docPartBody>
    </w:docPart>
    <w:docPart>
      <w:docPartPr>
        <w:name w:val="D0444DA4F4324DAF9DA4F4EBB3F0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47F27-D45A-4E41-8248-0AE0B3B4B282}"/>
      </w:docPartPr>
      <w:docPartBody>
        <w:p w:rsidR="00000000" w:rsidRDefault="00000000">
          <w:pPr>
            <w:pStyle w:val="D0444DA4F4324DAF9DA4F4EBB3F08348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B"/>
    <w:rsid w:val="00250502"/>
    <w:rsid w:val="00357735"/>
    <w:rsid w:val="009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28724C2B843C488D3757D99841A91">
    <w:name w:val="BB528724C2B843C488D3757D99841A91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1D5EC459B5354264ACE2F0774D2F9657">
    <w:name w:val="1D5EC459B5354264ACE2F0774D2F9657"/>
  </w:style>
  <w:style w:type="paragraph" w:customStyle="1" w:styleId="DAD761BCADF44947BC9958566AF44736">
    <w:name w:val="DAD761BCADF44947BC9958566AF44736"/>
  </w:style>
  <w:style w:type="paragraph" w:customStyle="1" w:styleId="43E0A9A8CBE743BBA06CB8FFA4B15BCD">
    <w:name w:val="43E0A9A8CBE743BBA06CB8FFA4B15BCD"/>
  </w:style>
  <w:style w:type="paragraph" w:customStyle="1" w:styleId="52616693C42A4974B4F8AEB8AF19E32A">
    <w:name w:val="52616693C42A4974B4F8AEB8AF19E32A"/>
  </w:style>
  <w:style w:type="paragraph" w:customStyle="1" w:styleId="9A0C5C8C0E374ACA878307E534B9BB9C">
    <w:name w:val="9A0C5C8C0E374ACA878307E534B9BB9C"/>
  </w:style>
  <w:style w:type="paragraph" w:customStyle="1" w:styleId="D0E5735BE7B94497AFB57712059332BE">
    <w:name w:val="D0E5735BE7B94497AFB57712059332BE"/>
  </w:style>
  <w:style w:type="paragraph" w:customStyle="1" w:styleId="A5C1EF2A7919489FAF9EF13E6B19C473">
    <w:name w:val="A5C1EF2A7919489FAF9EF13E6B19C473"/>
  </w:style>
  <w:style w:type="paragraph" w:customStyle="1" w:styleId="D0444DA4F4324DAF9DA4F4EBB3F08348">
    <w:name w:val="D0444DA4F4324DAF9DA4F4EBB3F08348"/>
  </w:style>
  <w:style w:type="paragraph" w:customStyle="1" w:styleId="4E9D8B97F6354028914D9CBD14F7BA3E">
    <w:name w:val="4E9D8B97F6354028914D9CBD14F7BA3E"/>
    <w:rsid w:val="009E7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B1BA8-AE93-4794-8B8D-CFA53E359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Dagsorden.dotx</Template>
  <TotalTime>7</TotalTime>
  <Pages>1</Pages>
  <Words>57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Jens Tirsvad Nielsen</cp:lastModifiedBy>
  <cp:revision>1</cp:revision>
  <dcterms:created xsi:type="dcterms:W3CDTF">2025-08-13T01:49:00Z</dcterms:created>
  <dcterms:modified xsi:type="dcterms:W3CDTF">2025-08-13T01:56:00Z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